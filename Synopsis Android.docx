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BCF92" w14:textId="77777777" w:rsidR="00AD0D89" w:rsidRDefault="00AD0D89" w:rsidP="00AD0D89">
      <w:pPr>
        <w:pStyle w:val="Heading1"/>
      </w:pPr>
    </w:p>
    <w:p w14:paraId="62D7700A" w14:textId="0148F280" w:rsidR="00CE2D13" w:rsidRDefault="00B40D59" w:rsidP="00AD0D89">
      <w:pPr>
        <w:pStyle w:val="Heading1"/>
      </w:pPr>
      <w:r>
        <w:t>The general idea</w:t>
      </w:r>
      <w:r w:rsidR="0026473A">
        <w:t xml:space="preserve"> &amp; purpose</w:t>
      </w:r>
    </w:p>
    <w:p w14:paraId="6F535A0A" w14:textId="77BBF307" w:rsidR="00CE2D13" w:rsidRDefault="00BA41DB" w:rsidP="00AD0D89">
      <w:r>
        <w:t>One of the few needs in life is food. We have the desire to create an app, that makes the life easier for the most part of society</w:t>
      </w:r>
      <w:r w:rsidR="001D51CD">
        <w:t>. We plan to launch an application, that makes it easy to search for unique and valuable recipes, that comes cheap and its rather easy to complete. As a logged in member, you are able to upload your recipes easily, following a list of the common ingredients, found in the average kitchen.</w:t>
      </w:r>
      <w:bookmarkStart w:id="0" w:name="_GoBack"/>
      <w:bookmarkEnd w:id="0"/>
    </w:p>
    <w:p w14:paraId="6BB212E3" w14:textId="77777777" w:rsidR="00CE2D13" w:rsidRDefault="00CE2D13">
      <w:pPr>
        <w:pStyle w:val="Heading1"/>
      </w:pPr>
    </w:p>
    <w:p w14:paraId="298B85FA" w14:textId="7DAC5DC2" w:rsidR="00CE2D13" w:rsidRDefault="000F60B8" w:rsidP="00AD0D89">
      <w:pPr>
        <w:pStyle w:val="Heading2"/>
      </w:pPr>
      <w:r>
        <w:t>Major features</w:t>
      </w:r>
    </w:p>
    <w:p w14:paraId="0583A902" w14:textId="30CCEA95" w:rsidR="00385504" w:rsidRDefault="00385504" w:rsidP="00AD0D89">
      <w:pPr>
        <w:pStyle w:val="ListParagraph"/>
        <w:numPr>
          <w:ilvl w:val="0"/>
          <w:numId w:val="11"/>
        </w:numPr>
      </w:pPr>
      <w:r>
        <w:t>Login System</w:t>
      </w:r>
    </w:p>
    <w:p w14:paraId="055B1A98" w14:textId="76E9ABBE" w:rsidR="00385504" w:rsidRDefault="00385504" w:rsidP="00385504">
      <w:pPr>
        <w:pStyle w:val="ListParagraph"/>
        <w:numPr>
          <w:ilvl w:val="0"/>
          <w:numId w:val="11"/>
        </w:numPr>
      </w:pPr>
      <w:r>
        <w:t>Splashscreen</w:t>
      </w:r>
    </w:p>
    <w:p w14:paraId="14111EDE" w14:textId="76899610" w:rsidR="00385504" w:rsidRDefault="00385504" w:rsidP="001D51CD">
      <w:pPr>
        <w:pStyle w:val="ListParagraph"/>
        <w:numPr>
          <w:ilvl w:val="0"/>
          <w:numId w:val="11"/>
        </w:numPr>
      </w:pPr>
      <w:r>
        <w:t>Uploading &amp; Browsing recipes</w:t>
      </w:r>
    </w:p>
    <w:p w14:paraId="174ECB11" w14:textId="5F3C2AF1" w:rsidR="001D51CD" w:rsidRPr="00385504" w:rsidRDefault="000B3560" w:rsidP="001D51CD">
      <w:pPr>
        <w:pStyle w:val="ListParagraph"/>
        <w:numPr>
          <w:ilvl w:val="0"/>
          <w:numId w:val="11"/>
        </w:numPr>
      </w:pPr>
      <w:r>
        <w:t>Localization</w:t>
      </w:r>
    </w:p>
    <w:p w14:paraId="689F96DE" w14:textId="77777777" w:rsidR="00CE2D13" w:rsidRDefault="00CE2D13"/>
    <w:p w14:paraId="4D6BB4B0" w14:textId="7E3DC880" w:rsidR="00CE2D13" w:rsidRDefault="000F60B8" w:rsidP="00AD0D89">
      <w:pPr>
        <w:pStyle w:val="Heading1"/>
      </w:pPr>
      <w:r>
        <w:t>Challenges &amp; Difficulty</w:t>
      </w:r>
    </w:p>
    <w:p w14:paraId="2341DA60" w14:textId="61E3B1CE" w:rsidR="00AD0D89" w:rsidRPr="00AD0D89" w:rsidRDefault="00AD0D89" w:rsidP="00AD0D89">
      <w:r>
        <w:t xml:space="preserve">It’s certainly not going to be an easy flow through </w:t>
      </w:r>
      <w:r w:rsidR="00591A85">
        <w:t>application since</w:t>
      </w:r>
      <w:r>
        <w:t xml:space="preserve"> we’re in the progress of learning the concepts to really succeed in creating a successful application. It’s going to be challenging to setup a fire-database, that is somewhat integrated in android-studio. </w:t>
      </w:r>
      <w:proofErr w:type="spellStart"/>
      <w:r w:rsidR="00591A85">
        <w:t>SQlite</w:t>
      </w:r>
      <w:proofErr w:type="spellEnd"/>
      <w:r w:rsidR="00591A85">
        <w:t xml:space="preserve"> will also be a new interesting language, that we decided as the primary DB-language.</w:t>
      </w:r>
    </w:p>
    <w:p w14:paraId="37FFAF50" w14:textId="69A33127" w:rsidR="000F60B8" w:rsidRPr="000F60B8" w:rsidRDefault="000F60B8" w:rsidP="000F60B8"/>
    <w:p w14:paraId="4030ED93" w14:textId="77777777" w:rsidR="00483ECC" w:rsidRPr="00BA41DB" w:rsidRDefault="000F60B8" w:rsidP="004611DF">
      <w:pPr>
        <w:pStyle w:val="Heading2"/>
        <w:rPr>
          <w:i w:val="0"/>
        </w:rPr>
      </w:pPr>
      <w:r w:rsidRPr="00BA41DB">
        <w:rPr>
          <w:i w:val="0"/>
        </w:rPr>
        <w:t>Technology overview</w:t>
      </w:r>
    </w:p>
    <w:p w14:paraId="7C40318E" w14:textId="77777777" w:rsidR="00483ECC" w:rsidRDefault="00483ECC" w:rsidP="00483ECC">
      <w:pPr>
        <w:pStyle w:val="Heading2"/>
        <w:ind w:firstLine="360"/>
      </w:pPr>
    </w:p>
    <w:p w14:paraId="7DB84BC9" w14:textId="2C328D98" w:rsidR="00385504" w:rsidRPr="00BA41DB" w:rsidRDefault="00385504" w:rsidP="00483ECC">
      <w:pPr>
        <w:pStyle w:val="Heading2"/>
        <w:numPr>
          <w:ilvl w:val="0"/>
          <w:numId w:val="11"/>
        </w:numPr>
        <w:rPr>
          <w:b w:val="0"/>
          <w:i w:val="0"/>
          <w:sz w:val="24"/>
          <w:szCs w:val="24"/>
        </w:rPr>
      </w:pPr>
      <w:r w:rsidRPr="00BA41DB">
        <w:rPr>
          <w:b w:val="0"/>
          <w:i w:val="0"/>
          <w:sz w:val="24"/>
          <w:szCs w:val="24"/>
        </w:rPr>
        <w:t>Firebase as primary DB</w:t>
      </w:r>
    </w:p>
    <w:p w14:paraId="6BD92388" w14:textId="2A6EC6BA" w:rsidR="00CE2D13" w:rsidRDefault="00385504" w:rsidP="00483ECC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83ECC">
        <w:rPr>
          <w:sz w:val="24"/>
          <w:szCs w:val="24"/>
        </w:rPr>
        <w:t>SQLite as used language in project</w:t>
      </w:r>
    </w:p>
    <w:p w14:paraId="76CAA47C" w14:textId="3EB7DEE4" w:rsidR="00483ECC" w:rsidRDefault="00483ECC" w:rsidP="00483E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Fragments used as primary navigation</w:t>
      </w:r>
    </w:p>
    <w:p w14:paraId="2EEEAFFD" w14:textId="6B29D1FD" w:rsidR="001D51CD" w:rsidRPr="00483ECC" w:rsidRDefault="001D51CD" w:rsidP="00483EC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Localization </w:t>
      </w:r>
    </w:p>
    <w:p w14:paraId="6F354818" w14:textId="187ABCF2" w:rsidR="00385504" w:rsidRDefault="00385504" w:rsidP="00385504">
      <w:pPr>
        <w:pStyle w:val="ListParagraph"/>
        <w:ind w:left="720" w:firstLine="0"/>
      </w:pPr>
    </w:p>
    <w:p w14:paraId="388DF8EC" w14:textId="653BFE61" w:rsidR="00385504" w:rsidRPr="004611DF" w:rsidRDefault="00483ECC" w:rsidP="004611DF">
      <w:pPr>
        <w:rPr>
          <w:b/>
          <w:sz w:val="24"/>
          <w:szCs w:val="24"/>
        </w:rPr>
      </w:pPr>
      <w:r w:rsidRPr="004611DF">
        <w:rPr>
          <w:b/>
          <w:sz w:val="24"/>
          <w:szCs w:val="24"/>
        </w:rPr>
        <w:t xml:space="preserve">Special </w:t>
      </w:r>
      <w:r w:rsidR="00385504" w:rsidRPr="004611DF">
        <w:rPr>
          <w:b/>
          <w:sz w:val="24"/>
          <w:szCs w:val="24"/>
        </w:rPr>
        <w:t>Libraries</w:t>
      </w:r>
    </w:p>
    <w:p w14:paraId="499ACE77" w14:textId="77777777" w:rsidR="00483ECC" w:rsidRDefault="00483ECC" w:rsidP="00385504">
      <w:pPr>
        <w:pStyle w:val="ListParagraph"/>
        <w:ind w:left="720" w:firstLine="0"/>
        <w:rPr>
          <w:b/>
        </w:rPr>
      </w:pPr>
    </w:p>
    <w:p w14:paraId="2CB47845" w14:textId="428215EF" w:rsidR="00385504" w:rsidRDefault="00385504" w:rsidP="00385504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BA41DB">
        <w:rPr>
          <w:sz w:val="24"/>
          <w:szCs w:val="24"/>
        </w:rPr>
        <w:t>Splashscreen</w:t>
      </w:r>
      <w:r w:rsidR="00483ECC" w:rsidRPr="00BA41DB">
        <w:rPr>
          <w:sz w:val="24"/>
          <w:szCs w:val="24"/>
        </w:rPr>
        <w:t xml:space="preserve"> </w:t>
      </w:r>
    </w:p>
    <w:p w14:paraId="648D4175" w14:textId="73911B14" w:rsidR="001D51CD" w:rsidRPr="00BA41DB" w:rsidRDefault="001D51CD" w:rsidP="00385504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Firebase</w:t>
      </w:r>
    </w:p>
    <w:sectPr w:rsidR="001D51CD" w:rsidRPr="00BA41DB">
      <w:headerReference w:type="default" r:id="rId7"/>
      <w:footerReference w:type="default" r:id="rId8"/>
      <w:headerReference w:type="first" r:id="rId9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2AFE8F" w14:textId="77777777" w:rsidR="0060472A" w:rsidRDefault="0060472A">
      <w:pPr>
        <w:spacing w:after="0" w:line="240" w:lineRule="auto"/>
      </w:pPr>
      <w:r>
        <w:separator/>
      </w:r>
    </w:p>
  </w:endnote>
  <w:endnote w:type="continuationSeparator" w:id="0">
    <w:p w14:paraId="18B1BF31" w14:textId="77777777" w:rsidR="0060472A" w:rsidRDefault="00604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7B488F" w14:textId="77777777" w:rsidR="00CE2D13" w:rsidRDefault="00972EC1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DEC8C" w14:textId="77777777" w:rsidR="0060472A" w:rsidRDefault="0060472A">
      <w:pPr>
        <w:spacing w:after="0" w:line="240" w:lineRule="auto"/>
      </w:pPr>
      <w:r>
        <w:separator/>
      </w:r>
    </w:p>
  </w:footnote>
  <w:footnote w:type="continuationSeparator" w:id="0">
    <w:p w14:paraId="6E182458" w14:textId="77777777" w:rsidR="0060472A" w:rsidRDefault="00604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980D9" w14:textId="77777777" w:rsidR="00CE2D13" w:rsidRDefault="00972EC1">
    <w:pPr>
      <w:pStyle w:val="Header"/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5BAFE68" wp14:editId="31BEAC5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7ED8E2E9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">
              <v:rect id="Rectangle 2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6koDxQAA&#10;ANoAAAAPAAAAZHJzL2Rvd25yZXYueG1sRI9Ba8JAFITvgv9heYXedNMcSo2uUgqCUkpRg9jba/Y1&#10;m5p9G7Jbk/rrXUHwOMzMN8xs0dtanKj1lWMFT+MEBHHhdMWlgny3HL2A8AFZY+2YFPyTh8V8OJhh&#10;pl3HGzptQykihH2GCkwITSalLwxZ9GPXEEfvx7UWQ5RtKXWLXYTbWqZJ8iwtVhwXDDb0Zqg4bv+s&#10;Avd7nuTv3cfxe2cmxf4rLQ/rz06px4f+dQoiUB/u4Vt7pRWkcL0Sb4CcX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DqSgPFAAAA2gAAAA8AAAAAAAAAAAAAAAAAlwIAAGRycy9k&#10;b3ducmV2LnhtbFBLBQYAAAAABAAEAPUAAACJAwAAAAA=&#10;" fillcolor="#4b3a2e [3215]" stroked="f" strokeweight="1pt"/>
              <v:rect id="Rectangle 3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446D1" w14:textId="77777777" w:rsidR="00CE2D13" w:rsidRDefault="00972EC1" w:rsidP="00084865">
    <w:pPr>
      <w:pStyle w:val="Header"/>
      <w:tabs>
        <w:tab w:val="right" w:pos="9661"/>
      </w:tabs>
    </w:pPr>
    <w:r>
      <w:rPr>
        <w:noProof/>
        <w:lang w:val="en-GB" w:eastAsia="en-GB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AE5F677" wp14:editId="632D3F45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group w14:anchorId="16D8168E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00,100563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">
              <v:rect id="Rectangle 6" o:spid="_x0000_s1027" style="position:absolute;width:3200400;height:19202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0UwAxQAA&#10;ANoAAAAPAAAAZHJzL2Rvd25yZXYueG1sRI9PawIxFMTvQr9DeAVvmq0H0dUoUii0lFL8Q6m35+a5&#10;Wd28LJvorn56Iwgeh5n5DTOdt7YUZ6p94VjBWz8BQZw5XXCuYLP+6I1A+ICssXRMCi7kYT576Uwx&#10;1a7hJZ1XIRcRwj5FBSaEKpXSZ4Ys+r6riKO3d7XFEGWdS11jE+G2lIMkGUqLBccFgxW9G8qOq5NV&#10;4A7X8ea7+Tnu1mac/W0H+f/Xb6NU97VdTEAEasMz/Gh/agVDuF+JN0DOb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/RTADFAAAA2gAAAA8AAAAAAAAAAAAAAAAAlwIAAGRycy9k&#10;b3ducmV2LnhtbFBLBQYAAAAABAAEAPUAAACJAwAAAAA=&#10;" fillcolor="#4b3a2e [3215]" stroked="f" strokeweight="1pt"/>
              <v:rect id="Rectangle 7" o:spid="_x0000_s1028" style="position:absolute;top:9964882;width:3200400;height:91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nembxQAA&#10;ANoAAAAPAAAAZHJzL2Rvd25yZXYueG1sRI9Ba8JAFITvBf/D8oTe6kYPtUZXEUFoKVKqQdrbM/ua&#10;Tc2+DdmtSf31riB4HGbmG2a26GwlTtT40rGC4SABQZw7XXKhINutn15A+ICssXJMCv7Jw2Lee5hh&#10;ql3Ln3TahkJECPsUFZgQ6lRKnxuy6AeuJo7ej2sshiibQuoG2wi3lRwlybO0WHJcMFjTylB+3P5Z&#10;Be73PMne283xsDOTfP89Kr7ePlqlHvvdcgoiUBfu4Vv7VSsYw/VKvAFy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Cd6ZvFAAAA2gAAAA8AAAAAAAAAAAAAAAAAlwIAAGRycy9k&#10;b3ducmV2LnhtbFBLBQYAAAAABAAEAPUAAACJAwAAAAA=&#10;" fillcolor="#4b3a2e [3215]" stroked="f" strokeweight="1pt"/>
              <w10:wrap anchorx="margin" anchory="page"/>
            </v:group>
          </w:pict>
        </mc:Fallback>
      </mc:AlternateContent>
    </w:r>
    <w:r w:rsidR="00084865">
      <w:t>CPH Business Lyngby</w:t>
    </w:r>
    <w:r w:rsidR="00084865">
      <w:tab/>
      <w:t>Synopsis</w:t>
    </w:r>
  </w:p>
  <w:p w14:paraId="44FDCBD1" w14:textId="77777777" w:rsidR="000F60B8" w:rsidRDefault="00084865" w:rsidP="00084865">
    <w:pPr>
      <w:pStyle w:val="Header"/>
      <w:tabs>
        <w:tab w:val="left" w:pos="8760"/>
      </w:tabs>
    </w:pPr>
    <w:r>
      <w:t>6. Semester</w:t>
    </w:r>
  </w:p>
  <w:p w14:paraId="5780EF8F" w14:textId="77777777" w:rsidR="00084865" w:rsidRDefault="000F60B8" w:rsidP="00084865">
    <w:pPr>
      <w:pStyle w:val="Header"/>
      <w:tabs>
        <w:tab w:val="left" w:pos="8760"/>
      </w:tabs>
    </w:pPr>
    <w:r>
      <w:t xml:space="preserve">Jens </w:t>
    </w:r>
    <w:proofErr w:type="spellStart"/>
    <w:r>
      <w:t>Egeberg</w:t>
    </w:r>
    <w:proofErr w:type="spellEnd"/>
    <w:r>
      <w:t xml:space="preserve"> &amp; Casper Gross</w:t>
    </w:r>
    <w:r w:rsidR="00084865">
      <w:tab/>
      <w:t>Android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432F79"/>
    <w:multiLevelType w:val="hybridMultilevel"/>
    <w:tmpl w:val="6E40F088"/>
    <w:lvl w:ilvl="0" w:tplc="E510582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865"/>
    <w:rsid w:val="00084865"/>
    <w:rsid w:val="000B3560"/>
    <w:rsid w:val="000F60B8"/>
    <w:rsid w:val="001032CC"/>
    <w:rsid w:val="001A6FDD"/>
    <w:rsid w:val="001D51CD"/>
    <w:rsid w:val="0026473A"/>
    <w:rsid w:val="00385504"/>
    <w:rsid w:val="004611DF"/>
    <w:rsid w:val="00483ECC"/>
    <w:rsid w:val="00487B37"/>
    <w:rsid w:val="00591A85"/>
    <w:rsid w:val="0060472A"/>
    <w:rsid w:val="006073D5"/>
    <w:rsid w:val="00972EC1"/>
    <w:rsid w:val="00A839D7"/>
    <w:rsid w:val="00AD0D89"/>
    <w:rsid w:val="00B40D59"/>
    <w:rsid w:val="00BA41DB"/>
    <w:rsid w:val="00CE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D941CA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3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aspergrosslarsen/Library/Containers/com.microsoft.Word/Data/Library/Caches/2057/TM10002079/Basic%20Resume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66</TotalTime>
  <Pages>1</Pages>
  <Words>185</Words>
  <Characters>912</Characters>
  <Application>Microsoft Office Word</Application>
  <DocSecurity>0</DocSecurity>
  <Lines>32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Grozz</dc:creator>
  <cp:keywords/>
  <dc:description/>
  <cp:lastModifiedBy>Casper Grozz</cp:lastModifiedBy>
  <cp:revision>6</cp:revision>
  <dcterms:created xsi:type="dcterms:W3CDTF">2018-04-18T10:19:00Z</dcterms:created>
  <dcterms:modified xsi:type="dcterms:W3CDTF">2018-04-24T13:40:00Z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